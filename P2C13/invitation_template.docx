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Pr="00540DBF" w:rsidRDefault="00540DBF" w:rsidP="00540DBF">
      <w:pPr>
        <w:pStyle w:val="Title"/>
      </w:pPr>
      <w:r w:rsidRPr="00540DBF">
        <w:t>Dear,</w:t>
      </w:r>
      <w:bookmarkStart w:id="0" w:name="_GoBack"/>
      <w:bookmarkEnd w:id="0"/>
    </w:p>
    <w:p w:rsidR="00540DBF" w:rsidRDefault="00540DBF" w:rsidP="00540DBF">
      <w:pPr>
        <w:pStyle w:val="Heading1"/>
      </w:pPr>
      <w:r>
        <w:t>Invitee</w:t>
      </w: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Pr="009F583A" w:rsidRDefault="00540DBF" w:rsidP="00540DBF">
      <w:pPr>
        <w:pStyle w:val="CompanyName"/>
      </w:pPr>
      <w:r w:rsidRPr="00540DBF">
        <w:t>You Are Cordially Invited to Our</w:t>
      </w:r>
    </w:p>
    <w:p w:rsidR="00540DBF" w:rsidRPr="009F583A" w:rsidRDefault="00540DBF" w:rsidP="00540DBF">
      <w:pPr>
        <w:pStyle w:val="Heading1"/>
      </w:pPr>
      <w:r w:rsidRPr="009F583A">
        <w:t>ANNUAL</w:t>
      </w:r>
      <w:r w:rsidRPr="009F583A">
        <w:br/>
        <w:t>HOLIDAY</w:t>
      </w:r>
      <w:r w:rsidRPr="009F583A">
        <w:br/>
        <w:t>PARTY</w:t>
      </w:r>
    </w:p>
    <w:p w:rsidR="00540DBF" w:rsidRPr="009F583A" w:rsidRDefault="00540DBF" w:rsidP="00540DBF">
      <w:pPr>
        <w:pStyle w:val="DateTime"/>
      </w:pPr>
      <w:r w:rsidRPr="009F583A">
        <w:t>December 13</w:t>
      </w:r>
    </w:p>
    <w:p w:rsidR="00540DBF" w:rsidRPr="009F583A" w:rsidRDefault="00540DBF" w:rsidP="00540DBF">
      <w:pPr>
        <w:pStyle w:val="DateTime"/>
      </w:pPr>
      <w:r w:rsidRPr="009F583A">
        <w:t>6:00 p.m. to 9:00 p.m.</w:t>
      </w:r>
    </w:p>
    <w:p w:rsidR="00540DBF" w:rsidRPr="00A66978" w:rsidRDefault="00540DBF" w:rsidP="00540DBF"/>
    <w:p w:rsidR="00657188" w:rsidRDefault="00540DBF" w:rsidP="00540DBF">
      <w:r w:rsidRPr="009F583A">
        <w:t xml:space="preserve">345 3rd Street, Red Suite, </w:t>
      </w:r>
      <w:r w:rsidRPr="009F583A">
        <w:br/>
        <w:t>Altington, Washington</w:t>
      </w:r>
    </w:p>
    <w:sectPr w:rsidR="00657188" w:rsidSect="006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BF"/>
    <w:rsid w:val="00044BB6"/>
    <w:rsid w:val="00080CE3"/>
    <w:rsid w:val="001A3AFB"/>
    <w:rsid w:val="001D013D"/>
    <w:rsid w:val="0041075F"/>
    <w:rsid w:val="00434A90"/>
    <w:rsid w:val="004C468A"/>
    <w:rsid w:val="00540DBF"/>
    <w:rsid w:val="00554927"/>
    <w:rsid w:val="0057725B"/>
    <w:rsid w:val="00581368"/>
    <w:rsid w:val="005B306C"/>
    <w:rsid w:val="006010BF"/>
    <w:rsid w:val="00657188"/>
    <w:rsid w:val="006D5E14"/>
    <w:rsid w:val="007365C0"/>
    <w:rsid w:val="008A5DA4"/>
    <w:rsid w:val="008D7C7A"/>
    <w:rsid w:val="008F4F61"/>
    <w:rsid w:val="00972061"/>
    <w:rsid w:val="009E126D"/>
    <w:rsid w:val="009F583A"/>
    <w:rsid w:val="00A510C0"/>
    <w:rsid w:val="00A66978"/>
    <w:rsid w:val="00A7442E"/>
    <w:rsid w:val="00B85920"/>
    <w:rsid w:val="00BB6BD8"/>
    <w:rsid w:val="00DF3A7F"/>
    <w:rsid w:val="00EF309E"/>
    <w:rsid w:val="00F06832"/>
    <w:rsid w:val="00F840AF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384B"/>
  <w15:docId w15:val="{159F5912-18F2-489A-884F-54C774B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83A"/>
    <w:pPr>
      <w:spacing w:after="0" w:line="240" w:lineRule="auto"/>
      <w:jc w:val="center"/>
    </w:pPr>
    <w:rPr>
      <w:rFonts w:asciiTheme="majorHAnsi" w:hAnsiTheme="majorHAnsi"/>
      <w:color w:val="84AA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83A"/>
    <w:pPr>
      <w:spacing w:before="240" w:after="240" w:line="216" w:lineRule="auto"/>
      <w:outlineLvl w:val="0"/>
    </w:pPr>
    <w:rPr>
      <w:color w:val="C32D2E"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583A"/>
    <w:rPr>
      <w:rFonts w:asciiTheme="majorHAnsi" w:hAnsiTheme="majorHAnsi"/>
      <w:color w:val="C32D2E"/>
      <w:sz w:val="96"/>
      <w:szCs w:val="96"/>
    </w:rPr>
  </w:style>
  <w:style w:type="paragraph" w:customStyle="1" w:styleId="CompanyName">
    <w:name w:val="Company Name"/>
    <w:basedOn w:val="Normal"/>
    <w:qFormat/>
    <w:rsid w:val="009F583A"/>
  </w:style>
  <w:style w:type="paragraph" w:customStyle="1" w:styleId="DateTime">
    <w:name w:val="Date &amp; Time"/>
    <w:basedOn w:val="Normal"/>
    <w:qFormat/>
    <w:rsid w:val="009F583A"/>
    <w:rPr>
      <w:sz w:val="44"/>
      <w:szCs w:val="44"/>
    </w:rPr>
  </w:style>
  <w:style w:type="paragraph" w:customStyle="1" w:styleId="Italic">
    <w:name w:val="Italic"/>
    <w:basedOn w:val="Normal"/>
    <w:qFormat/>
    <w:rsid w:val="009F583A"/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540DBF"/>
    <w:pPr>
      <w:ind w:left="1440" w:firstLine="720"/>
      <w:contextualSpacing/>
      <w:jc w:val="both"/>
    </w:pPr>
    <w:rPr>
      <w:rFonts w:eastAsiaTheme="majorEastAsia" w:cstheme="majorBidi"/>
      <w:color w:val="C32D2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BF"/>
    <w:rPr>
      <w:rFonts w:asciiTheme="majorHAnsi" w:eastAsiaTheme="majorEastAsia" w:hAnsiTheme="majorHAnsi" w:cstheme="majorBidi"/>
      <w:color w:val="C32D2E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ot\AppData\Roaming\Microsoft\Templates\Holiday%20party%20invitation%20with%20ornaments%20and%20red%20ribbon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C88DE24-926A-41CC-A9D9-D7C490183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party invitation with ornaments and red ribbon (Formal design).dotx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Holiday party invitation with red and green ornaments (Formal  design)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Holiday party invitation with red and green ornaments (Formal  design)</dc:title>
  <dc:creator>Vinoth Pandian</dc:creator>
  <cp:keywords/>
  <cp:lastModifiedBy>Vinoth Pandian</cp:lastModifiedBy>
  <cp:revision>1</cp:revision>
  <cp:lastPrinted>2007-11-09T17:24:00Z</cp:lastPrinted>
  <dcterms:created xsi:type="dcterms:W3CDTF">2017-10-16T20:57:00Z</dcterms:created>
  <dcterms:modified xsi:type="dcterms:W3CDTF">2017-10-16T20:59:00Z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TC102480659990</vt:lpwstr>
  </property>
</Properties>
</file>